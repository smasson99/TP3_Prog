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CA" w:rsidRDefault="005E356F" w:rsidP="009F75CA">
      <w:pPr>
        <w:pStyle w:val="StyleObjectifRfrence12ptAvant12pt"/>
      </w:pPr>
      <w:bookmarkStart w:id="0" w:name="_GoBack"/>
      <w:bookmarkEnd w:id="0"/>
      <w:r>
        <w:t>es et explications</w:t>
      </w:r>
    </w:p>
    <w:p w:rsidR="005B374D" w:rsidRDefault="006B3A1E" w:rsidP="008B286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158324" wp14:editId="0154C510">
                <wp:simplePos x="0" y="0"/>
                <wp:positionH relativeFrom="column">
                  <wp:posOffset>5547995</wp:posOffset>
                </wp:positionH>
                <wp:positionV relativeFrom="paragraph">
                  <wp:posOffset>4970990</wp:posOffset>
                </wp:positionV>
                <wp:extent cx="903181" cy="67318"/>
                <wp:effectExtent l="0" t="0" r="1143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67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36.85pt;margin-top:391.4pt;width:71.1pt;height:5.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7208613</wp:posOffset>
                </wp:positionH>
                <wp:positionV relativeFrom="paragraph">
                  <wp:posOffset>6845522</wp:posOffset>
                </wp:positionV>
                <wp:extent cx="903181" cy="67318"/>
                <wp:effectExtent l="0" t="0" r="1143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67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567.6pt;margin-top:539pt;width:71.1pt;height:5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" fillcolor="white [3212]" strokecolor="white [3212]" strokeweight="2pt"/>
            </w:pict>
          </mc:Fallback>
        </mc:AlternateContent>
      </w:r>
      <w:r w:rsidR="008843E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11372850</wp:posOffset>
                </wp:positionH>
                <wp:positionV relativeFrom="paragraph">
                  <wp:posOffset>5631815</wp:posOffset>
                </wp:positionV>
                <wp:extent cx="1685925" cy="666750"/>
                <wp:effectExtent l="2419350" t="0" r="28575" b="152400"/>
                <wp:wrapNone/>
                <wp:docPr id="2" name="Légende encadré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1071"/>
                            <a:gd name="adj6" fmla="val -14101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E3" w:rsidRDefault="008843E3" w:rsidP="008843E3">
                            <w:pPr>
                              <w:jc w:val="center"/>
                            </w:pPr>
                            <w:r>
                              <w:t>C’est le « triangle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2" o:spid="_x0000_s1026" type="#_x0000_t48" style="position:absolute;margin-left:895.5pt;margin-top:443.45pt;width:132.75pt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" adj="-30460,23991" fillcolor="#4f81bd [3204]" strokecolor="#243f60 [1604]" strokeweight="2pt">
                <v:stroke startarrow="block"/>
                <v:textbox>
                  <w:txbxContent>
                    <w:p w:rsidR="008843E3" w:rsidRDefault="008843E3" w:rsidP="008843E3">
                      <w:pPr>
                        <w:jc w:val="center"/>
                      </w:pPr>
                      <w:r>
                        <w:t>C’est le « triangle »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B28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0764B" wp14:editId="21470F76">
                <wp:simplePos x="0" y="0"/>
                <wp:positionH relativeFrom="column">
                  <wp:posOffset>10963275</wp:posOffset>
                </wp:positionH>
                <wp:positionV relativeFrom="paragraph">
                  <wp:posOffset>164465</wp:posOffset>
                </wp:positionV>
                <wp:extent cx="2730500" cy="1073150"/>
                <wp:effectExtent l="1295400" t="0" r="12700" b="12700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073150"/>
                        </a:xfrm>
                        <a:prstGeom prst="borderCallout1">
                          <a:avLst>
                            <a:gd name="adj1" fmla="val 48336"/>
                            <a:gd name="adj2" fmla="val -2519"/>
                            <a:gd name="adj3" fmla="val 73148"/>
                            <a:gd name="adj4" fmla="val -4618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C2E" w:rsidRDefault="009F7C2E" w:rsidP="009F777E">
                            <w:pPr>
                              <w:jc w:val="center"/>
                            </w:pPr>
                            <w:r>
                              <w:t>Diagramme de classes présenté à titre indicatif seulement.  Il se peut que vous ayez à ajouter / modifier certaines méthodes.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9" o:spid="_x0000_s1027" type="#_x0000_t47" style="position:absolute;margin-left:863.25pt;margin-top:12.95pt;width:215pt;height:84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" adj="-9975,15800,-544,10441" fillcolor="#4f81bd [3204]" strokecolor="#243f60 [1604]" strokeweight="2pt">
                <v:stroke startarrow="block"/>
                <v:textbox>
                  <w:txbxContent>
                    <w:p w:rsidR="009F7C2E" w:rsidRDefault="009F7C2E" w:rsidP="009F777E">
                      <w:pPr>
                        <w:jc w:val="center"/>
                      </w:pPr>
                      <w:r>
                        <w:t>Diagramme de classes présenté à titre indicatif seulement.  Il se peut que vous ayez à ajouter / modifier certaines méthodes.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12926" w:rsidRPr="00312926">
        <w:t xml:space="preserve"> </w:t>
      </w:r>
      <w:r w:rsidR="00B64488">
        <w:rPr>
          <w:noProof/>
        </w:rPr>
        <w:drawing>
          <wp:inline distT="0" distB="0" distL="0" distR="0">
            <wp:extent cx="11182350" cy="7172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74D" w:rsidSect="006B3A1E">
      <w:footerReference w:type="default" r:id="rId10"/>
      <w:footerReference w:type="first" r:id="rId11"/>
      <w:pgSz w:w="24483" w:h="15842" w:orient="landscape" w:code="123"/>
      <w:pgMar w:top="1797" w:right="1440" w:bottom="110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D0" w:rsidRDefault="007D1AD0">
      <w:r>
        <w:separator/>
      </w:r>
    </w:p>
  </w:endnote>
  <w:endnote w:type="continuationSeparator" w:id="0">
    <w:p w:rsidR="007D1AD0" w:rsidRDefault="007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2E" w:rsidRPr="00B26CBA" w:rsidRDefault="009F7C2E" w:rsidP="00BB22A1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3892"/>
      </w:tabs>
      <w:rPr>
        <w:rFonts w:ascii="Calibri" w:hAnsi="Calibri"/>
      </w:rPr>
    </w:pPr>
    <w:r>
      <w:rPr>
        <w:rFonts w:ascii="Calibri" w:hAnsi="Calibri"/>
        <w:lang w:val="fr-FR"/>
      </w:rPr>
      <w:tab/>
    </w:r>
    <w:r w:rsidRPr="00B26CBA">
      <w:rPr>
        <w:rFonts w:ascii="Calibri" w:hAnsi="Calibri"/>
        <w:lang w:val="fr-FR"/>
      </w:rPr>
      <w:t xml:space="preserve">Page </w:t>
    </w:r>
    <w:r w:rsidRPr="00B26CBA">
      <w:rPr>
        <w:rFonts w:ascii="Calibri" w:hAnsi="Calibri"/>
      </w:rPr>
      <w:fldChar w:fldCharType="begin"/>
    </w:r>
    <w:r w:rsidRPr="00B26CBA">
      <w:rPr>
        <w:rFonts w:ascii="Calibri" w:hAnsi="Calibri"/>
      </w:rPr>
      <w:instrText>PAGE   \* MERGEFORMAT</w:instrText>
    </w:r>
    <w:r w:rsidRPr="00B26CBA">
      <w:rPr>
        <w:rFonts w:ascii="Calibri" w:hAnsi="Calibri"/>
      </w:rPr>
      <w:fldChar w:fldCharType="separate"/>
    </w:r>
    <w:r w:rsidR="006B3A1E" w:rsidRPr="006B3A1E">
      <w:rPr>
        <w:rFonts w:ascii="Calibri" w:hAnsi="Calibri"/>
        <w:noProof/>
        <w:lang w:val="fr-FR"/>
      </w:rPr>
      <w:t>10</w:t>
    </w:r>
    <w:r w:rsidRPr="00B26CBA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2E" w:rsidRPr="00B26CBA" w:rsidRDefault="009F7C2E" w:rsidP="008843E3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21546"/>
      </w:tabs>
      <w:rPr>
        <w:rFonts w:ascii="Calibri" w:hAnsi="Calibri"/>
      </w:rPr>
    </w:pPr>
    <w:r w:rsidRPr="00B26CBA">
      <w:rPr>
        <w:rFonts w:ascii="Calibri" w:hAnsi="Calibri"/>
        <w:lang w:val="fr-FR"/>
      </w:rPr>
      <w:tab/>
      <w:t xml:space="preserve">Page </w:t>
    </w:r>
    <w:r w:rsidRPr="00B26CBA">
      <w:rPr>
        <w:rFonts w:ascii="Calibri" w:hAnsi="Calibri"/>
      </w:rPr>
      <w:fldChar w:fldCharType="begin"/>
    </w:r>
    <w:r w:rsidRPr="00B26CBA">
      <w:rPr>
        <w:rFonts w:ascii="Calibri" w:hAnsi="Calibri"/>
      </w:rPr>
      <w:instrText>PAGE   \* MERGEFORMAT</w:instrText>
    </w:r>
    <w:r w:rsidRPr="00B26CBA">
      <w:rPr>
        <w:rFonts w:ascii="Calibri" w:hAnsi="Calibri"/>
      </w:rPr>
      <w:fldChar w:fldCharType="separate"/>
    </w:r>
    <w:r w:rsidR="006B3A1E" w:rsidRPr="006B3A1E">
      <w:rPr>
        <w:rFonts w:ascii="Calibri" w:hAnsi="Calibri"/>
        <w:noProof/>
        <w:lang w:val="fr-FR"/>
      </w:rPr>
      <w:t>1</w:t>
    </w:r>
    <w:r w:rsidRPr="00B26CBA">
      <w:rPr>
        <w:rFonts w:ascii="Calibri" w:hAnsi="Calibri"/>
      </w:rPr>
      <w:fldChar w:fldCharType="end"/>
    </w:r>
  </w:p>
  <w:p w:rsidR="009F7C2E" w:rsidRDefault="009F7C2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D0" w:rsidRDefault="007D1AD0">
      <w:r>
        <w:separator/>
      </w:r>
    </w:p>
  </w:footnote>
  <w:footnote w:type="continuationSeparator" w:id="0">
    <w:p w:rsidR="007D1AD0" w:rsidRDefault="007D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4B6E"/>
    <w:multiLevelType w:val="hybridMultilevel"/>
    <w:tmpl w:val="D80E2CA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5946"/>
    <w:multiLevelType w:val="hybridMultilevel"/>
    <w:tmpl w:val="36FE2B58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66A5"/>
    <w:multiLevelType w:val="hybridMultilevel"/>
    <w:tmpl w:val="42BCBCBC"/>
    <w:lvl w:ilvl="0" w:tplc="10748E9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4381"/>
    <w:multiLevelType w:val="hybridMultilevel"/>
    <w:tmpl w:val="12A6C94E"/>
    <w:lvl w:ilvl="0" w:tplc="8564C668">
      <w:start w:val="420"/>
      <w:numFmt w:val="bullet"/>
      <w:lvlText w:val="-"/>
      <w:lvlJc w:val="left"/>
      <w:pPr>
        <w:tabs>
          <w:tab w:val="num" w:pos="5367"/>
        </w:tabs>
        <w:ind w:left="5367" w:hanging="405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D1DEF"/>
    <w:multiLevelType w:val="hybridMultilevel"/>
    <w:tmpl w:val="B3B24B3E"/>
    <w:lvl w:ilvl="0" w:tplc="F0F8E8F2">
      <w:start w:val="1"/>
      <w:numFmt w:val="bullet"/>
      <w:lvlText w:val="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32"/>
        <w:szCs w:val="32"/>
      </w:rPr>
    </w:lvl>
    <w:lvl w:ilvl="3" w:tplc="0C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EBA00BA"/>
    <w:multiLevelType w:val="hybridMultilevel"/>
    <w:tmpl w:val="93FCBF44"/>
    <w:lvl w:ilvl="0" w:tplc="0C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366F8"/>
    <w:multiLevelType w:val="hybridMultilevel"/>
    <w:tmpl w:val="FEEC6206"/>
    <w:lvl w:ilvl="0" w:tplc="C76024B8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441AF"/>
    <w:multiLevelType w:val="hybridMultilevel"/>
    <w:tmpl w:val="84AAF2E2"/>
    <w:lvl w:ilvl="0" w:tplc="6598E34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27A52"/>
    <w:multiLevelType w:val="hybridMultilevel"/>
    <w:tmpl w:val="60DA0C76"/>
    <w:lvl w:ilvl="0" w:tplc="51440B3C">
      <w:start w:val="1"/>
      <w:numFmt w:val="bullet"/>
      <w:pStyle w:val="lmentObjectifRfren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90641D"/>
    <w:multiLevelType w:val="hybridMultilevel"/>
    <w:tmpl w:val="539288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55005"/>
    <w:multiLevelType w:val="hybridMultilevel"/>
    <w:tmpl w:val="16EA68C2"/>
    <w:lvl w:ilvl="0" w:tplc="86561594">
      <w:start w:val="30"/>
      <w:numFmt w:val="bullet"/>
      <w:lvlText w:val="-"/>
      <w:lvlJc w:val="left"/>
      <w:pPr>
        <w:ind w:left="90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350212B"/>
    <w:multiLevelType w:val="hybridMultilevel"/>
    <w:tmpl w:val="D944B7D8"/>
    <w:lvl w:ilvl="0" w:tplc="863ABE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5593BC6"/>
    <w:multiLevelType w:val="hybridMultilevel"/>
    <w:tmpl w:val="B1E88586"/>
    <w:lvl w:ilvl="0" w:tplc="248A3708">
      <w:numFmt w:val="bullet"/>
      <w:lvlText w:val="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DD9399A"/>
    <w:multiLevelType w:val="hybridMultilevel"/>
    <w:tmpl w:val="2124DE84"/>
    <w:lvl w:ilvl="0" w:tplc="14DCACA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A7CEC"/>
    <w:multiLevelType w:val="hybridMultilevel"/>
    <w:tmpl w:val="0332E67E"/>
    <w:lvl w:ilvl="0" w:tplc="006A58B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C3219"/>
    <w:multiLevelType w:val="hybridMultilevel"/>
    <w:tmpl w:val="50AC69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A969AD"/>
    <w:multiLevelType w:val="hybridMultilevel"/>
    <w:tmpl w:val="9B8CE154"/>
    <w:lvl w:ilvl="0" w:tplc="68DADFC8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EC4365"/>
    <w:multiLevelType w:val="hybridMultilevel"/>
    <w:tmpl w:val="2556DC18"/>
    <w:lvl w:ilvl="0" w:tplc="78024972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16995"/>
    <w:multiLevelType w:val="hybridMultilevel"/>
    <w:tmpl w:val="92240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F04BB"/>
    <w:multiLevelType w:val="hybridMultilevel"/>
    <w:tmpl w:val="70587346"/>
    <w:lvl w:ilvl="0" w:tplc="0C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32"/>
        <w:szCs w:val="32"/>
      </w:rPr>
    </w:lvl>
    <w:lvl w:ilvl="1" w:tplc="0C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79686FAC"/>
    <w:multiLevelType w:val="multilevel"/>
    <w:tmpl w:val="12A6C94E"/>
    <w:lvl w:ilvl="0">
      <w:start w:val="420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Palatino Linotype" w:eastAsia="Times New Roman" w:hAnsi="Palatino Linotype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9"/>
  </w:num>
  <w:num w:numId="5">
    <w:abstractNumId w:val="15"/>
  </w:num>
  <w:num w:numId="6">
    <w:abstractNumId w:val="3"/>
  </w:num>
  <w:num w:numId="7">
    <w:abstractNumId w:val="20"/>
  </w:num>
  <w:num w:numId="8">
    <w:abstractNumId w:val="13"/>
  </w:num>
  <w:num w:numId="9">
    <w:abstractNumId w:val="18"/>
  </w:num>
  <w:num w:numId="10">
    <w:abstractNumId w:val="9"/>
  </w:num>
  <w:num w:numId="11">
    <w:abstractNumId w:val="6"/>
  </w:num>
  <w:num w:numId="12">
    <w:abstractNumId w:val="14"/>
  </w:num>
  <w:num w:numId="13">
    <w:abstractNumId w:val="17"/>
  </w:num>
  <w:num w:numId="14">
    <w:abstractNumId w:val="0"/>
  </w:num>
  <w:num w:numId="15">
    <w:abstractNumId w:val="12"/>
  </w:num>
  <w:num w:numId="16">
    <w:abstractNumId w:val="11"/>
  </w:num>
  <w:num w:numId="17">
    <w:abstractNumId w:val="5"/>
  </w:num>
  <w:num w:numId="18">
    <w:abstractNumId w:val="1"/>
  </w:num>
  <w:num w:numId="19">
    <w:abstractNumId w:val="2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A7"/>
    <w:rsid w:val="000058EC"/>
    <w:rsid w:val="00015118"/>
    <w:rsid w:val="00016069"/>
    <w:rsid w:val="00024B01"/>
    <w:rsid w:val="00031C86"/>
    <w:rsid w:val="00031C9A"/>
    <w:rsid w:val="00031E71"/>
    <w:rsid w:val="0003658B"/>
    <w:rsid w:val="000409E4"/>
    <w:rsid w:val="00041442"/>
    <w:rsid w:val="00045E03"/>
    <w:rsid w:val="000470B0"/>
    <w:rsid w:val="00050725"/>
    <w:rsid w:val="00052004"/>
    <w:rsid w:val="0005226C"/>
    <w:rsid w:val="0005431C"/>
    <w:rsid w:val="00056F43"/>
    <w:rsid w:val="000571C6"/>
    <w:rsid w:val="00070631"/>
    <w:rsid w:val="0007239E"/>
    <w:rsid w:val="00076471"/>
    <w:rsid w:val="000772F2"/>
    <w:rsid w:val="00081E17"/>
    <w:rsid w:val="000846DA"/>
    <w:rsid w:val="0008537D"/>
    <w:rsid w:val="00085414"/>
    <w:rsid w:val="00085A95"/>
    <w:rsid w:val="00086A10"/>
    <w:rsid w:val="000939F2"/>
    <w:rsid w:val="00096E74"/>
    <w:rsid w:val="00096ECB"/>
    <w:rsid w:val="000C0953"/>
    <w:rsid w:val="000C386A"/>
    <w:rsid w:val="000C5C42"/>
    <w:rsid w:val="000C6FEA"/>
    <w:rsid w:val="000D4CCA"/>
    <w:rsid w:val="000E1B77"/>
    <w:rsid w:val="000E3D60"/>
    <w:rsid w:val="000E6F60"/>
    <w:rsid w:val="000F3703"/>
    <w:rsid w:val="00101049"/>
    <w:rsid w:val="001029B3"/>
    <w:rsid w:val="00103D7D"/>
    <w:rsid w:val="00107BC0"/>
    <w:rsid w:val="00107E1C"/>
    <w:rsid w:val="00111B79"/>
    <w:rsid w:val="00120BCA"/>
    <w:rsid w:val="00124CC4"/>
    <w:rsid w:val="00127AAC"/>
    <w:rsid w:val="00145039"/>
    <w:rsid w:val="0014658E"/>
    <w:rsid w:val="00153368"/>
    <w:rsid w:val="00163ED1"/>
    <w:rsid w:val="00173A58"/>
    <w:rsid w:val="0017482A"/>
    <w:rsid w:val="00181915"/>
    <w:rsid w:val="00181AC0"/>
    <w:rsid w:val="0018462D"/>
    <w:rsid w:val="001A1D5D"/>
    <w:rsid w:val="001A5622"/>
    <w:rsid w:val="001A6F90"/>
    <w:rsid w:val="001B13F3"/>
    <w:rsid w:val="001B4BD6"/>
    <w:rsid w:val="001C4282"/>
    <w:rsid w:val="001C4C57"/>
    <w:rsid w:val="001D1CBC"/>
    <w:rsid w:val="001D3A1B"/>
    <w:rsid w:val="001D6D30"/>
    <w:rsid w:val="001D75D2"/>
    <w:rsid w:val="001E0DFA"/>
    <w:rsid w:val="001E1C31"/>
    <w:rsid w:val="001E7907"/>
    <w:rsid w:val="001E7B2D"/>
    <w:rsid w:val="001F03E9"/>
    <w:rsid w:val="001F445C"/>
    <w:rsid w:val="001F57E3"/>
    <w:rsid w:val="001F593B"/>
    <w:rsid w:val="001F5949"/>
    <w:rsid w:val="001F65D9"/>
    <w:rsid w:val="00202B27"/>
    <w:rsid w:val="00204290"/>
    <w:rsid w:val="002100C7"/>
    <w:rsid w:val="00211178"/>
    <w:rsid w:val="002114E1"/>
    <w:rsid w:val="00213B1D"/>
    <w:rsid w:val="00214C4B"/>
    <w:rsid w:val="002165A9"/>
    <w:rsid w:val="0021748E"/>
    <w:rsid w:val="0022185B"/>
    <w:rsid w:val="00225708"/>
    <w:rsid w:val="00231054"/>
    <w:rsid w:val="00244234"/>
    <w:rsid w:val="0024602D"/>
    <w:rsid w:val="00246C6C"/>
    <w:rsid w:val="00252472"/>
    <w:rsid w:val="00257175"/>
    <w:rsid w:val="00261AFD"/>
    <w:rsid w:val="002622D4"/>
    <w:rsid w:val="00262328"/>
    <w:rsid w:val="002628FE"/>
    <w:rsid w:val="00263790"/>
    <w:rsid w:val="0026668C"/>
    <w:rsid w:val="00266CE3"/>
    <w:rsid w:val="00266F9C"/>
    <w:rsid w:val="002708F1"/>
    <w:rsid w:val="00272BF4"/>
    <w:rsid w:val="00273F73"/>
    <w:rsid w:val="00276025"/>
    <w:rsid w:val="002769BD"/>
    <w:rsid w:val="00276CD4"/>
    <w:rsid w:val="00280D4A"/>
    <w:rsid w:val="0028671F"/>
    <w:rsid w:val="00295A00"/>
    <w:rsid w:val="002A158F"/>
    <w:rsid w:val="002A1E1B"/>
    <w:rsid w:val="002A6275"/>
    <w:rsid w:val="002B2DC2"/>
    <w:rsid w:val="002B6BDD"/>
    <w:rsid w:val="002C2F23"/>
    <w:rsid w:val="002C6110"/>
    <w:rsid w:val="002C79DF"/>
    <w:rsid w:val="002D16A6"/>
    <w:rsid w:val="002D2D92"/>
    <w:rsid w:val="002E287F"/>
    <w:rsid w:val="002E6C6B"/>
    <w:rsid w:val="002F03AD"/>
    <w:rsid w:val="002F7C42"/>
    <w:rsid w:val="00300444"/>
    <w:rsid w:val="00302648"/>
    <w:rsid w:val="00306277"/>
    <w:rsid w:val="003078A1"/>
    <w:rsid w:val="00311407"/>
    <w:rsid w:val="00312926"/>
    <w:rsid w:val="003138CC"/>
    <w:rsid w:val="00314743"/>
    <w:rsid w:val="00317917"/>
    <w:rsid w:val="00333204"/>
    <w:rsid w:val="00337381"/>
    <w:rsid w:val="00341B41"/>
    <w:rsid w:val="0035022E"/>
    <w:rsid w:val="00350294"/>
    <w:rsid w:val="00354AE7"/>
    <w:rsid w:val="00356690"/>
    <w:rsid w:val="003601D8"/>
    <w:rsid w:val="00360D80"/>
    <w:rsid w:val="00360FE8"/>
    <w:rsid w:val="00362C4C"/>
    <w:rsid w:val="00367E8C"/>
    <w:rsid w:val="0037302A"/>
    <w:rsid w:val="003736A0"/>
    <w:rsid w:val="00381DD0"/>
    <w:rsid w:val="00387EB2"/>
    <w:rsid w:val="00390516"/>
    <w:rsid w:val="00390BF1"/>
    <w:rsid w:val="003A077C"/>
    <w:rsid w:val="003A3824"/>
    <w:rsid w:val="003A50D1"/>
    <w:rsid w:val="003B0E84"/>
    <w:rsid w:val="003B21C5"/>
    <w:rsid w:val="003B2984"/>
    <w:rsid w:val="003B5A7C"/>
    <w:rsid w:val="003B6CD2"/>
    <w:rsid w:val="003B7E35"/>
    <w:rsid w:val="003D7292"/>
    <w:rsid w:val="003F192F"/>
    <w:rsid w:val="00400778"/>
    <w:rsid w:val="0040091B"/>
    <w:rsid w:val="004012F9"/>
    <w:rsid w:val="00402606"/>
    <w:rsid w:val="00402783"/>
    <w:rsid w:val="00413873"/>
    <w:rsid w:val="00424D38"/>
    <w:rsid w:val="00425E54"/>
    <w:rsid w:val="004265D2"/>
    <w:rsid w:val="00431CDE"/>
    <w:rsid w:val="00432FCB"/>
    <w:rsid w:val="00443AFA"/>
    <w:rsid w:val="0044702E"/>
    <w:rsid w:val="004531DF"/>
    <w:rsid w:val="00455B22"/>
    <w:rsid w:val="00456AB9"/>
    <w:rsid w:val="004571FF"/>
    <w:rsid w:val="004577B1"/>
    <w:rsid w:val="0046791F"/>
    <w:rsid w:val="00484ADD"/>
    <w:rsid w:val="00486DD3"/>
    <w:rsid w:val="0048756D"/>
    <w:rsid w:val="0049095D"/>
    <w:rsid w:val="00491DF3"/>
    <w:rsid w:val="004923F7"/>
    <w:rsid w:val="004940F0"/>
    <w:rsid w:val="004A131C"/>
    <w:rsid w:val="004A6991"/>
    <w:rsid w:val="004A6EE9"/>
    <w:rsid w:val="004B223B"/>
    <w:rsid w:val="004B553E"/>
    <w:rsid w:val="004B70B4"/>
    <w:rsid w:val="004C4541"/>
    <w:rsid w:val="004E4C8C"/>
    <w:rsid w:val="004E7EFB"/>
    <w:rsid w:val="004F16C4"/>
    <w:rsid w:val="004F1DB4"/>
    <w:rsid w:val="004F1E35"/>
    <w:rsid w:val="004F5EE0"/>
    <w:rsid w:val="004F68D4"/>
    <w:rsid w:val="004F7CB2"/>
    <w:rsid w:val="00503B6A"/>
    <w:rsid w:val="005045D5"/>
    <w:rsid w:val="0051655B"/>
    <w:rsid w:val="005176B5"/>
    <w:rsid w:val="00525450"/>
    <w:rsid w:val="005303E3"/>
    <w:rsid w:val="00530652"/>
    <w:rsid w:val="005317F1"/>
    <w:rsid w:val="005408B9"/>
    <w:rsid w:val="0054248E"/>
    <w:rsid w:val="005447D8"/>
    <w:rsid w:val="00545FD1"/>
    <w:rsid w:val="00547206"/>
    <w:rsid w:val="0055438D"/>
    <w:rsid w:val="0055533E"/>
    <w:rsid w:val="005567BE"/>
    <w:rsid w:val="005610F9"/>
    <w:rsid w:val="00565EB3"/>
    <w:rsid w:val="00566CF4"/>
    <w:rsid w:val="005755A5"/>
    <w:rsid w:val="00583ABA"/>
    <w:rsid w:val="005903AB"/>
    <w:rsid w:val="005948E0"/>
    <w:rsid w:val="00595147"/>
    <w:rsid w:val="005964E7"/>
    <w:rsid w:val="00597BB6"/>
    <w:rsid w:val="005A0D83"/>
    <w:rsid w:val="005A183D"/>
    <w:rsid w:val="005A4BC5"/>
    <w:rsid w:val="005A7724"/>
    <w:rsid w:val="005A7872"/>
    <w:rsid w:val="005B11AB"/>
    <w:rsid w:val="005B374D"/>
    <w:rsid w:val="005C1363"/>
    <w:rsid w:val="005C2956"/>
    <w:rsid w:val="005C3513"/>
    <w:rsid w:val="005C7DBE"/>
    <w:rsid w:val="005E33F3"/>
    <w:rsid w:val="005E356F"/>
    <w:rsid w:val="005E3C2D"/>
    <w:rsid w:val="005E69BC"/>
    <w:rsid w:val="005F6079"/>
    <w:rsid w:val="00601669"/>
    <w:rsid w:val="006070DE"/>
    <w:rsid w:val="00607B3D"/>
    <w:rsid w:val="006134BB"/>
    <w:rsid w:val="00616AD6"/>
    <w:rsid w:val="00617C18"/>
    <w:rsid w:val="006208E5"/>
    <w:rsid w:val="0062722F"/>
    <w:rsid w:val="00631D10"/>
    <w:rsid w:val="00633EDA"/>
    <w:rsid w:val="00634653"/>
    <w:rsid w:val="00637D7F"/>
    <w:rsid w:val="00637DB0"/>
    <w:rsid w:val="0064201B"/>
    <w:rsid w:val="00646D7C"/>
    <w:rsid w:val="00655218"/>
    <w:rsid w:val="00655DF4"/>
    <w:rsid w:val="00661FC8"/>
    <w:rsid w:val="00665672"/>
    <w:rsid w:val="00666A9A"/>
    <w:rsid w:val="00670BC3"/>
    <w:rsid w:val="0067169C"/>
    <w:rsid w:val="0067330A"/>
    <w:rsid w:val="006737D2"/>
    <w:rsid w:val="006740C9"/>
    <w:rsid w:val="00677A92"/>
    <w:rsid w:val="00683DF0"/>
    <w:rsid w:val="00685AF1"/>
    <w:rsid w:val="00687174"/>
    <w:rsid w:val="00693793"/>
    <w:rsid w:val="00697181"/>
    <w:rsid w:val="00697CE4"/>
    <w:rsid w:val="006A07DE"/>
    <w:rsid w:val="006A1AF8"/>
    <w:rsid w:val="006A31C9"/>
    <w:rsid w:val="006A4997"/>
    <w:rsid w:val="006A4EAE"/>
    <w:rsid w:val="006A70E3"/>
    <w:rsid w:val="006B1666"/>
    <w:rsid w:val="006B3428"/>
    <w:rsid w:val="006B3439"/>
    <w:rsid w:val="006B39B8"/>
    <w:rsid w:val="006B3A1E"/>
    <w:rsid w:val="006B6555"/>
    <w:rsid w:val="006C2062"/>
    <w:rsid w:val="006C3E92"/>
    <w:rsid w:val="006C6226"/>
    <w:rsid w:val="006D06DE"/>
    <w:rsid w:val="006D0D56"/>
    <w:rsid w:val="006D0F61"/>
    <w:rsid w:val="006D43D5"/>
    <w:rsid w:val="006E4B4A"/>
    <w:rsid w:val="006E52DE"/>
    <w:rsid w:val="006F0552"/>
    <w:rsid w:val="006F1E60"/>
    <w:rsid w:val="006F39CA"/>
    <w:rsid w:val="0070028E"/>
    <w:rsid w:val="0070401B"/>
    <w:rsid w:val="00713323"/>
    <w:rsid w:val="00714F76"/>
    <w:rsid w:val="007206C0"/>
    <w:rsid w:val="00720C63"/>
    <w:rsid w:val="00723FAC"/>
    <w:rsid w:val="0072630C"/>
    <w:rsid w:val="007354E2"/>
    <w:rsid w:val="00737CCD"/>
    <w:rsid w:val="0074069A"/>
    <w:rsid w:val="007537EE"/>
    <w:rsid w:val="00756EEC"/>
    <w:rsid w:val="007658A8"/>
    <w:rsid w:val="00765B02"/>
    <w:rsid w:val="0076679A"/>
    <w:rsid w:val="00766984"/>
    <w:rsid w:val="007720F3"/>
    <w:rsid w:val="00776361"/>
    <w:rsid w:val="00777968"/>
    <w:rsid w:val="00781CD9"/>
    <w:rsid w:val="00784B19"/>
    <w:rsid w:val="00786240"/>
    <w:rsid w:val="007935CA"/>
    <w:rsid w:val="00796385"/>
    <w:rsid w:val="00797316"/>
    <w:rsid w:val="007A1801"/>
    <w:rsid w:val="007A1A77"/>
    <w:rsid w:val="007A378E"/>
    <w:rsid w:val="007A513C"/>
    <w:rsid w:val="007B69F8"/>
    <w:rsid w:val="007B7CC5"/>
    <w:rsid w:val="007C0410"/>
    <w:rsid w:val="007C08F6"/>
    <w:rsid w:val="007C5256"/>
    <w:rsid w:val="007C62B8"/>
    <w:rsid w:val="007C6CA8"/>
    <w:rsid w:val="007D1AD0"/>
    <w:rsid w:val="007E1816"/>
    <w:rsid w:val="007E60E8"/>
    <w:rsid w:val="007F4B66"/>
    <w:rsid w:val="007F57B1"/>
    <w:rsid w:val="00804CAB"/>
    <w:rsid w:val="008104A2"/>
    <w:rsid w:val="00813625"/>
    <w:rsid w:val="00813B86"/>
    <w:rsid w:val="00822C23"/>
    <w:rsid w:val="00827728"/>
    <w:rsid w:val="00827CE7"/>
    <w:rsid w:val="00827D2C"/>
    <w:rsid w:val="00833545"/>
    <w:rsid w:val="00834045"/>
    <w:rsid w:val="00835EF8"/>
    <w:rsid w:val="00836F2D"/>
    <w:rsid w:val="0083750C"/>
    <w:rsid w:val="00842274"/>
    <w:rsid w:val="008458CF"/>
    <w:rsid w:val="00846EF4"/>
    <w:rsid w:val="008478A0"/>
    <w:rsid w:val="00870632"/>
    <w:rsid w:val="00874BC1"/>
    <w:rsid w:val="008754E3"/>
    <w:rsid w:val="0087655C"/>
    <w:rsid w:val="008833D0"/>
    <w:rsid w:val="008837A2"/>
    <w:rsid w:val="008843E3"/>
    <w:rsid w:val="008947B4"/>
    <w:rsid w:val="0089491E"/>
    <w:rsid w:val="008955E1"/>
    <w:rsid w:val="00896DF4"/>
    <w:rsid w:val="008A36DC"/>
    <w:rsid w:val="008A50EA"/>
    <w:rsid w:val="008A6251"/>
    <w:rsid w:val="008A7390"/>
    <w:rsid w:val="008B1790"/>
    <w:rsid w:val="008B2708"/>
    <w:rsid w:val="008B286D"/>
    <w:rsid w:val="008C1037"/>
    <w:rsid w:val="008C5DC1"/>
    <w:rsid w:val="008C6DBD"/>
    <w:rsid w:val="008D1ADC"/>
    <w:rsid w:val="008D257A"/>
    <w:rsid w:val="008D3986"/>
    <w:rsid w:val="008D44BB"/>
    <w:rsid w:val="008D4EFB"/>
    <w:rsid w:val="008D67BD"/>
    <w:rsid w:val="008D77C1"/>
    <w:rsid w:val="008D7845"/>
    <w:rsid w:val="008E3C75"/>
    <w:rsid w:val="008F2B08"/>
    <w:rsid w:val="008F327B"/>
    <w:rsid w:val="008F3565"/>
    <w:rsid w:val="008F4471"/>
    <w:rsid w:val="008F62C3"/>
    <w:rsid w:val="009051BB"/>
    <w:rsid w:val="00905B3E"/>
    <w:rsid w:val="00906367"/>
    <w:rsid w:val="009063EA"/>
    <w:rsid w:val="0090744F"/>
    <w:rsid w:val="0090777C"/>
    <w:rsid w:val="00910556"/>
    <w:rsid w:val="00911080"/>
    <w:rsid w:val="00911A12"/>
    <w:rsid w:val="00915D19"/>
    <w:rsid w:val="0092011F"/>
    <w:rsid w:val="00923C2A"/>
    <w:rsid w:val="00926813"/>
    <w:rsid w:val="0094170E"/>
    <w:rsid w:val="00944401"/>
    <w:rsid w:val="00950748"/>
    <w:rsid w:val="0095149E"/>
    <w:rsid w:val="00957EED"/>
    <w:rsid w:val="00974888"/>
    <w:rsid w:val="00974D15"/>
    <w:rsid w:val="00975974"/>
    <w:rsid w:val="00980B34"/>
    <w:rsid w:val="00984859"/>
    <w:rsid w:val="009868F0"/>
    <w:rsid w:val="00990015"/>
    <w:rsid w:val="0099238B"/>
    <w:rsid w:val="009A3121"/>
    <w:rsid w:val="009A5145"/>
    <w:rsid w:val="009B4DB0"/>
    <w:rsid w:val="009C1B38"/>
    <w:rsid w:val="009C3710"/>
    <w:rsid w:val="009C3A81"/>
    <w:rsid w:val="009C4847"/>
    <w:rsid w:val="009C5910"/>
    <w:rsid w:val="009D262E"/>
    <w:rsid w:val="009D79B4"/>
    <w:rsid w:val="009E040A"/>
    <w:rsid w:val="009E1084"/>
    <w:rsid w:val="009E4656"/>
    <w:rsid w:val="009E6B4E"/>
    <w:rsid w:val="009F2EAA"/>
    <w:rsid w:val="009F5E50"/>
    <w:rsid w:val="009F721A"/>
    <w:rsid w:val="009F75CA"/>
    <w:rsid w:val="009F777E"/>
    <w:rsid w:val="009F7C2E"/>
    <w:rsid w:val="00A01C55"/>
    <w:rsid w:val="00A04A79"/>
    <w:rsid w:val="00A04ACD"/>
    <w:rsid w:val="00A05B93"/>
    <w:rsid w:val="00A076BD"/>
    <w:rsid w:val="00A21A33"/>
    <w:rsid w:val="00A3042D"/>
    <w:rsid w:val="00A313E9"/>
    <w:rsid w:val="00A34BF2"/>
    <w:rsid w:val="00A352EA"/>
    <w:rsid w:val="00A37C33"/>
    <w:rsid w:val="00A40BA4"/>
    <w:rsid w:val="00A41662"/>
    <w:rsid w:val="00A4236B"/>
    <w:rsid w:val="00A516BA"/>
    <w:rsid w:val="00A51940"/>
    <w:rsid w:val="00A51C31"/>
    <w:rsid w:val="00A5204F"/>
    <w:rsid w:val="00A535A2"/>
    <w:rsid w:val="00A57BE6"/>
    <w:rsid w:val="00A609AD"/>
    <w:rsid w:val="00A715CD"/>
    <w:rsid w:val="00A72164"/>
    <w:rsid w:val="00A7624F"/>
    <w:rsid w:val="00A769A9"/>
    <w:rsid w:val="00A802DA"/>
    <w:rsid w:val="00A80B7A"/>
    <w:rsid w:val="00A81344"/>
    <w:rsid w:val="00A81BE6"/>
    <w:rsid w:val="00A836B1"/>
    <w:rsid w:val="00A85433"/>
    <w:rsid w:val="00A917A3"/>
    <w:rsid w:val="00A93726"/>
    <w:rsid w:val="00AA49DC"/>
    <w:rsid w:val="00AA4D09"/>
    <w:rsid w:val="00AA7088"/>
    <w:rsid w:val="00AB17A1"/>
    <w:rsid w:val="00AB36B2"/>
    <w:rsid w:val="00AB4A89"/>
    <w:rsid w:val="00AB5034"/>
    <w:rsid w:val="00AB68D7"/>
    <w:rsid w:val="00AC7598"/>
    <w:rsid w:val="00AD2710"/>
    <w:rsid w:val="00AE1578"/>
    <w:rsid w:val="00AE4D79"/>
    <w:rsid w:val="00AE5B94"/>
    <w:rsid w:val="00AF124A"/>
    <w:rsid w:val="00B0169F"/>
    <w:rsid w:val="00B01B5B"/>
    <w:rsid w:val="00B026CA"/>
    <w:rsid w:val="00B0619B"/>
    <w:rsid w:val="00B10A7C"/>
    <w:rsid w:val="00B11032"/>
    <w:rsid w:val="00B1150C"/>
    <w:rsid w:val="00B1182F"/>
    <w:rsid w:val="00B1718E"/>
    <w:rsid w:val="00B1732D"/>
    <w:rsid w:val="00B174F6"/>
    <w:rsid w:val="00B23DB8"/>
    <w:rsid w:val="00B24B25"/>
    <w:rsid w:val="00B27ADF"/>
    <w:rsid w:val="00B31247"/>
    <w:rsid w:val="00B34DD4"/>
    <w:rsid w:val="00B37200"/>
    <w:rsid w:val="00B4709B"/>
    <w:rsid w:val="00B521BB"/>
    <w:rsid w:val="00B612F9"/>
    <w:rsid w:val="00B6205D"/>
    <w:rsid w:val="00B622D2"/>
    <w:rsid w:val="00B62ABC"/>
    <w:rsid w:val="00B64488"/>
    <w:rsid w:val="00B66B7F"/>
    <w:rsid w:val="00B72DBF"/>
    <w:rsid w:val="00B74F10"/>
    <w:rsid w:val="00B75C26"/>
    <w:rsid w:val="00B76FE1"/>
    <w:rsid w:val="00B87D53"/>
    <w:rsid w:val="00B91213"/>
    <w:rsid w:val="00B91467"/>
    <w:rsid w:val="00B928F2"/>
    <w:rsid w:val="00B96E57"/>
    <w:rsid w:val="00BA2CAF"/>
    <w:rsid w:val="00BA6CDD"/>
    <w:rsid w:val="00BB04B4"/>
    <w:rsid w:val="00BB22A1"/>
    <w:rsid w:val="00BB5209"/>
    <w:rsid w:val="00BB7B52"/>
    <w:rsid w:val="00BC501C"/>
    <w:rsid w:val="00BC5831"/>
    <w:rsid w:val="00BC5905"/>
    <w:rsid w:val="00BC78AB"/>
    <w:rsid w:val="00BD1FF9"/>
    <w:rsid w:val="00BD2896"/>
    <w:rsid w:val="00BD6CB0"/>
    <w:rsid w:val="00BE30D3"/>
    <w:rsid w:val="00BE49EC"/>
    <w:rsid w:val="00BF4C5F"/>
    <w:rsid w:val="00C0336E"/>
    <w:rsid w:val="00C0503F"/>
    <w:rsid w:val="00C054BF"/>
    <w:rsid w:val="00C05AD4"/>
    <w:rsid w:val="00C0691C"/>
    <w:rsid w:val="00C0697B"/>
    <w:rsid w:val="00C107A5"/>
    <w:rsid w:val="00C1091A"/>
    <w:rsid w:val="00C11247"/>
    <w:rsid w:val="00C11CAC"/>
    <w:rsid w:val="00C1287F"/>
    <w:rsid w:val="00C1292E"/>
    <w:rsid w:val="00C219DA"/>
    <w:rsid w:val="00C22A66"/>
    <w:rsid w:val="00C23EE2"/>
    <w:rsid w:val="00C25361"/>
    <w:rsid w:val="00C31659"/>
    <w:rsid w:val="00C34732"/>
    <w:rsid w:val="00C443E7"/>
    <w:rsid w:val="00C462EB"/>
    <w:rsid w:val="00C47F73"/>
    <w:rsid w:val="00C523A4"/>
    <w:rsid w:val="00C52787"/>
    <w:rsid w:val="00C5520A"/>
    <w:rsid w:val="00C57029"/>
    <w:rsid w:val="00C703AA"/>
    <w:rsid w:val="00C729B6"/>
    <w:rsid w:val="00C73E5F"/>
    <w:rsid w:val="00C73FD2"/>
    <w:rsid w:val="00C75F83"/>
    <w:rsid w:val="00C82245"/>
    <w:rsid w:val="00C835CB"/>
    <w:rsid w:val="00C84F5D"/>
    <w:rsid w:val="00C8796B"/>
    <w:rsid w:val="00CA21CA"/>
    <w:rsid w:val="00CA58AF"/>
    <w:rsid w:val="00CB35FE"/>
    <w:rsid w:val="00CB4615"/>
    <w:rsid w:val="00CB6139"/>
    <w:rsid w:val="00CC1480"/>
    <w:rsid w:val="00CC3114"/>
    <w:rsid w:val="00CC313B"/>
    <w:rsid w:val="00CC3FB0"/>
    <w:rsid w:val="00CE4F64"/>
    <w:rsid w:val="00CF1AF8"/>
    <w:rsid w:val="00CF318C"/>
    <w:rsid w:val="00CF528A"/>
    <w:rsid w:val="00CF7326"/>
    <w:rsid w:val="00D01A48"/>
    <w:rsid w:val="00D03805"/>
    <w:rsid w:val="00D11F36"/>
    <w:rsid w:val="00D12544"/>
    <w:rsid w:val="00D260C1"/>
    <w:rsid w:val="00D31AC1"/>
    <w:rsid w:val="00D34071"/>
    <w:rsid w:val="00D345AA"/>
    <w:rsid w:val="00D35367"/>
    <w:rsid w:val="00D36BB6"/>
    <w:rsid w:val="00D41121"/>
    <w:rsid w:val="00D44647"/>
    <w:rsid w:val="00D55C8E"/>
    <w:rsid w:val="00D67A43"/>
    <w:rsid w:val="00D73390"/>
    <w:rsid w:val="00D74E51"/>
    <w:rsid w:val="00D770ED"/>
    <w:rsid w:val="00D92B6C"/>
    <w:rsid w:val="00D932BE"/>
    <w:rsid w:val="00D97158"/>
    <w:rsid w:val="00DA02BB"/>
    <w:rsid w:val="00DA26B8"/>
    <w:rsid w:val="00DA409A"/>
    <w:rsid w:val="00DA5720"/>
    <w:rsid w:val="00DA738C"/>
    <w:rsid w:val="00DB5FB8"/>
    <w:rsid w:val="00DB7B90"/>
    <w:rsid w:val="00DC2892"/>
    <w:rsid w:val="00DC4B2B"/>
    <w:rsid w:val="00DD2E78"/>
    <w:rsid w:val="00DD4F83"/>
    <w:rsid w:val="00DD542C"/>
    <w:rsid w:val="00DD56B4"/>
    <w:rsid w:val="00DD7ED7"/>
    <w:rsid w:val="00DD7F91"/>
    <w:rsid w:val="00DE1666"/>
    <w:rsid w:val="00DE25C7"/>
    <w:rsid w:val="00DE7A1D"/>
    <w:rsid w:val="00DF0ABC"/>
    <w:rsid w:val="00DF5739"/>
    <w:rsid w:val="00DF7167"/>
    <w:rsid w:val="00E041E1"/>
    <w:rsid w:val="00E0491D"/>
    <w:rsid w:val="00E07198"/>
    <w:rsid w:val="00E15ACF"/>
    <w:rsid w:val="00E171E1"/>
    <w:rsid w:val="00E211F5"/>
    <w:rsid w:val="00E25B3E"/>
    <w:rsid w:val="00E30475"/>
    <w:rsid w:val="00E30A4B"/>
    <w:rsid w:val="00E337D5"/>
    <w:rsid w:val="00E33804"/>
    <w:rsid w:val="00E4321A"/>
    <w:rsid w:val="00E4709C"/>
    <w:rsid w:val="00E478A0"/>
    <w:rsid w:val="00E60615"/>
    <w:rsid w:val="00E65CBE"/>
    <w:rsid w:val="00E6647A"/>
    <w:rsid w:val="00E670BE"/>
    <w:rsid w:val="00E753FC"/>
    <w:rsid w:val="00E8353C"/>
    <w:rsid w:val="00E94563"/>
    <w:rsid w:val="00E954FF"/>
    <w:rsid w:val="00E96E4A"/>
    <w:rsid w:val="00EA1A88"/>
    <w:rsid w:val="00EA5DD1"/>
    <w:rsid w:val="00EA5FAA"/>
    <w:rsid w:val="00EA6390"/>
    <w:rsid w:val="00EB540A"/>
    <w:rsid w:val="00EB55CB"/>
    <w:rsid w:val="00EB687E"/>
    <w:rsid w:val="00EB73F2"/>
    <w:rsid w:val="00EC0D9D"/>
    <w:rsid w:val="00EC4541"/>
    <w:rsid w:val="00EC79DA"/>
    <w:rsid w:val="00ED33CC"/>
    <w:rsid w:val="00ED48F4"/>
    <w:rsid w:val="00ED4A18"/>
    <w:rsid w:val="00ED4EBB"/>
    <w:rsid w:val="00EE50F3"/>
    <w:rsid w:val="00EE6741"/>
    <w:rsid w:val="00EF4DFC"/>
    <w:rsid w:val="00EF59CC"/>
    <w:rsid w:val="00EF5D4B"/>
    <w:rsid w:val="00EF7942"/>
    <w:rsid w:val="00F044E6"/>
    <w:rsid w:val="00F144BA"/>
    <w:rsid w:val="00F16CA8"/>
    <w:rsid w:val="00F20882"/>
    <w:rsid w:val="00F210C4"/>
    <w:rsid w:val="00F25388"/>
    <w:rsid w:val="00F2577C"/>
    <w:rsid w:val="00F25F39"/>
    <w:rsid w:val="00F277CA"/>
    <w:rsid w:val="00F374C3"/>
    <w:rsid w:val="00F376A3"/>
    <w:rsid w:val="00F40A85"/>
    <w:rsid w:val="00F40FD9"/>
    <w:rsid w:val="00F416FC"/>
    <w:rsid w:val="00F41B43"/>
    <w:rsid w:val="00F431BC"/>
    <w:rsid w:val="00F44A09"/>
    <w:rsid w:val="00F52A2E"/>
    <w:rsid w:val="00F536A0"/>
    <w:rsid w:val="00F550CD"/>
    <w:rsid w:val="00F65B04"/>
    <w:rsid w:val="00F662BD"/>
    <w:rsid w:val="00F667E1"/>
    <w:rsid w:val="00F701A5"/>
    <w:rsid w:val="00F76F2D"/>
    <w:rsid w:val="00F77359"/>
    <w:rsid w:val="00F805AF"/>
    <w:rsid w:val="00F81C28"/>
    <w:rsid w:val="00F84288"/>
    <w:rsid w:val="00F84949"/>
    <w:rsid w:val="00F853A0"/>
    <w:rsid w:val="00F855DE"/>
    <w:rsid w:val="00F879A7"/>
    <w:rsid w:val="00F90104"/>
    <w:rsid w:val="00F9222F"/>
    <w:rsid w:val="00F9265C"/>
    <w:rsid w:val="00F9496C"/>
    <w:rsid w:val="00F961FC"/>
    <w:rsid w:val="00F97B43"/>
    <w:rsid w:val="00FA1983"/>
    <w:rsid w:val="00FB1B56"/>
    <w:rsid w:val="00FC1E62"/>
    <w:rsid w:val="00FC4C55"/>
    <w:rsid w:val="00FC593F"/>
    <w:rsid w:val="00FC6581"/>
    <w:rsid w:val="00FC7EB3"/>
    <w:rsid w:val="00FD219E"/>
    <w:rsid w:val="00FD248D"/>
    <w:rsid w:val="00FD2597"/>
    <w:rsid w:val="00FE5E5C"/>
    <w:rsid w:val="00FE6B0F"/>
    <w:rsid w:val="00FE7C04"/>
    <w:rsid w:val="00FF2B54"/>
    <w:rsid w:val="00FF31F9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A10"/>
    <w:pPr>
      <w:spacing w:after="120"/>
      <w:jc w:val="both"/>
    </w:pPr>
    <w:rPr>
      <w:rFonts w:ascii="Palatino Linotype" w:hAnsi="Palatino Linotype"/>
      <w:sz w:val="22"/>
      <w:szCs w:val="22"/>
    </w:rPr>
  </w:style>
  <w:style w:type="paragraph" w:styleId="Titre9">
    <w:name w:val="heading 9"/>
    <w:basedOn w:val="Normal"/>
    <w:next w:val="Normal"/>
    <w:qFormat/>
    <w:rsid w:val="00FC7EB3"/>
    <w:pPr>
      <w:keepNext/>
      <w:tabs>
        <w:tab w:val="left" w:pos="1440"/>
        <w:tab w:val="right" w:pos="9072"/>
      </w:tabs>
      <w:spacing w:after="0"/>
      <w:ind w:right="571"/>
      <w:outlineLvl w:val="8"/>
    </w:pPr>
    <w:rPr>
      <w:rFonts w:ascii="Verdana" w:hAnsi="Verdana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Exercice">
    <w:name w:val="TitreExercice"/>
    <w:basedOn w:val="Normal"/>
    <w:rsid w:val="00086A1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after="0"/>
      <w:jc w:val="center"/>
    </w:pPr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fRfrence">
    <w:name w:val="ObjectifRéférence"/>
    <w:basedOn w:val="Normal"/>
    <w:rsid w:val="00FD248D"/>
    <w:rPr>
      <w:b/>
      <w:smallCaps/>
    </w:rPr>
  </w:style>
  <w:style w:type="paragraph" w:customStyle="1" w:styleId="lmentObjectifRfrence">
    <w:name w:val="ÉlémentObjectifRéférence"/>
    <w:basedOn w:val="Normal"/>
    <w:rsid w:val="00FD248D"/>
    <w:pPr>
      <w:numPr>
        <w:numId w:val="1"/>
      </w:numPr>
      <w:jc w:val="left"/>
    </w:pPr>
  </w:style>
  <w:style w:type="paragraph" w:customStyle="1" w:styleId="Question">
    <w:name w:val="Question"/>
    <w:basedOn w:val="Normal"/>
    <w:rsid w:val="00905B3E"/>
    <w:pPr>
      <w:numPr>
        <w:numId w:val="2"/>
      </w:numPr>
      <w:tabs>
        <w:tab w:val="left" w:pos="357"/>
        <w:tab w:val="right" w:leader="underscore" w:pos="8640"/>
      </w:tabs>
      <w:spacing w:before="120"/>
    </w:pPr>
  </w:style>
  <w:style w:type="table" w:styleId="Grilledutableau">
    <w:name w:val="Table Grid"/>
    <w:basedOn w:val="TableauNormal"/>
    <w:rsid w:val="00AE5B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Question">
    <w:name w:val="SectionQuestion"/>
    <w:basedOn w:val="Normal"/>
    <w:rsid w:val="002D16A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/>
      <w:jc w:val="left"/>
    </w:pPr>
    <w:rPr>
      <w:b/>
    </w:rPr>
  </w:style>
  <w:style w:type="paragraph" w:customStyle="1" w:styleId="Code">
    <w:name w:val="Code"/>
    <w:basedOn w:val="Normal"/>
    <w:rsid w:val="0046791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autoSpaceDE w:val="0"/>
      <w:autoSpaceDN w:val="0"/>
      <w:adjustRightInd w:val="0"/>
      <w:ind w:left="1134"/>
      <w:jc w:val="left"/>
    </w:pPr>
    <w:rPr>
      <w:rFonts w:ascii="Courier New" w:hAnsi="Courier New" w:cs="Courier New"/>
      <w:color w:val="0000FF"/>
      <w:sz w:val="14"/>
      <w:szCs w:val="14"/>
      <w:lang w:val="en-CA"/>
    </w:rPr>
  </w:style>
  <w:style w:type="paragraph" w:styleId="En-tte">
    <w:name w:val="header"/>
    <w:basedOn w:val="Normal"/>
    <w:rsid w:val="009E465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E4656"/>
    <w:pPr>
      <w:tabs>
        <w:tab w:val="center" w:pos="4320"/>
        <w:tab w:val="right" w:pos="8640"/>
      </w:tabs>
    </w:pPr>
  </w:style>
  <w:style w:type="character" w:styleId="Lienhypertexte">
    <w:name w:val="Hyperlink"/>
    <w:rsid w:val="00E60615"/>
    <w:rPr>
      <w:color w:val="0000FF"/>
      <w:u w:val="single"/>
    </w:rPr>
  </w:style>
  <w:style w:type="character" w:styleId="Lienhypertextesuivivisit">
    <w:name w:val="FollowedHyperlink"/>
    <w:rsid w:val="00E60615"/>
    <w:rPr>
      <w:color w:val="800080"/>
      <w:u w:val="single"/>
    </w:rPr>
  </w:style>
  <w:style w:type="character" w:styleId="Appelnotedebasdep">
    <w:name w:val="footnote reference"/>
    <w:semiHidden/>
    <w:rsid w:val="00FC7EB3"/>
    <w:rPr>
      <w:vertAlign w:val="superscript"/>
    </w:rPr>
  </w:style>
  <w:style w:type="paragraph" w:customStyle="1" w:styleId="StyleObjectifRfrence12ptAvant12pt">
    <w:name w:val="Style ObjectifRéférence + 12 pt Avant : 12 pt"/>
    <w:basedOn w:val="ObjectifRfrence"/>
    <w:rsid w:val="00FC7EB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0"/>
    </w:pPr>
    <w:rPr>
      <w:bCs/>
      <w:spacing w:val="20"/>
      <w:sz w:val="24"/>
      <w:szCs w:val="20"/>
    </w:rPr>
  </w:style>
  <w:style w:type="paragraph" w:styleId="Notedebasdepage">
    <w:name w:val="footnote text"/>
    <w:basedOn w:val="Normal"/>
    <w:link w:val="NotedebasdepageCar"/>
    <w:rsid w:val="007E60E8"/>
    <w:rPr>
      <w:sz w:val="20"/>
      <w:szCs w:val="20"/>
    </w:rPr>
  </w:style>
  <w:style w:type="character" w:customStyle="1" w:styleId="NotedebasdepageCar">
    <w:name w:val="Note de bas de page Car"/>
    <w:link w:val="Notedebasdepage"/>
    <w:rsid w:val="007E60E8"/>
    <w:rPr>
      <w:rFonts w:ascii="Palatino Linotype" w:hAnsi="Palatino Linotype"/>
    </w:rPr>
  </w:style>
  <w:style w:type="paragraph" w:styleId="Textedebulles">
    <w:name w:val="Balloon Text"/>
    <w:basedOn w:val="Normal"/>
    <w:link w:val="TextedebullesCar"/>
    <w:rsid w:val="0094170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4170E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9E1084"/>
    <w:rPr>
      <w:sz w:val="16"/>
      <w:szCs w:val="16"/>
    </w:rPr>
  </w:style>
  <w:style w:type="paragraph" w:styleId="Commentaire">
    <w:name w:val="annotation text"/>
    <w:basedOn w:val="Normal"/>
    <w:link w:val="CommentaireCar"/>
    <w:rsid w:val="009E1084"/>
    <w:rPr>
      <w:sz w:val="20"/>
      <w:szCs w:val="20"/>
    </w:rPr>
  </w:style>
  <w:style w:type="character" w:customStyle="1" w:styleId="CommentaireCar">
    <w:name w:val="Commentaire Car"/>
    <w:link w:val="Commentaire"/>
    <w:rsid w:val="009E1084"/>
    <w:rPr>
      <w:rFonts w:ascii="Palatino Linotype" w:hAnsi="Palatino Linotype"/>
    </w:rPr>
  </w:style>
  <w:style w:type="paragraph" w:styleId="Objetducommentaire">
    <w:name w:val="annotation subject"/>
    <w:basedOn w:val="Commentaire"/>
    <w:next w:val="Commentaire"/>
    <w:link w:val="ObjetducommentaireCar"/>
    <w:rsid w:val="009E1084"/>
    <w:rPr>
      <w:b/>
      <w:bCs/>
    </w:rPr>
  </w:style>
  <w:style w:type="character" w:customStyle="1" w:styleId="ObjetducommentaireCar">
    <w:name w:val="Objet du commentaire Car"/>
    <w:link w:val="Objetducommentaire"/>
    <w:rsid w:val="009E1084"/>
    <w:rPr>
      <w:rFonts w:ascii="Palatino Linotype" w:hAnsi="Palatino Linotype"/>
      <w:b/>
      <w:bCs/>
    </w:rPr>
  </w:style>
  <w:style w:type="character" w:customStyle="1" w:styleId="PieddepageCar">
    <w:name w:val="Pied de page Car"/>
    <w:link w:val="Pieddepage"/>
    <w:uiPriority w:val="99"/>
    <w:rsid w:val="00AC7598"/>
    <w:rPr>
      <w:rFonts w:ascii="Palatino Linotype" w:hAnsi="Palatino Linotype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86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A10"/>
    <w:pPr>
      <w:spacing w:after="120"/>
      <w:jc w:val="both"/>
    </w:pPr>
    <w:rPr>
      <w:rFonts w:ascii="Palatino Linotype" w:hAnsi="Palatino Linotype"/>
      <w:sz w:val="22"/>
      <w:szCs w:val="22"/>
    </w:rPr>
  </w:style>
  <w:style w:type="paragraph" w:styleId="Titre9">
    <w:name w:val="heading 9"/>
    <w:basedOn w:val="Normal"/>
    <w:next w:val="Normal"/>
    <w:qFormat/>
    <w:rsid w:val="00FC7EB3"/>
    <w:pPr>
      <w:keepNext/>
      <w:tabs>
        <w:tab w:val="left" w:pos="1440"/>
        <w:tab w:val="right" w:pos="9072"/>
      </w:tabs>
      <w:spacing w:after="0"/>
      <w:ind w:right="571"/>
      <w:outlineLvl w:val="8"/>
    </w:pPr>
    <w:rPr>
      <w:rFonts w:ascii="Verdana" w:hAnsi="Verdana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Exercice">
    <w:name w:val="TitreExercice"/>
    <w:basedOn w:val="Normal"/>
    <w:rsid w:val="00086A1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after="0"/>
      <w:jc w:val="center"/>
    </w:pPr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fRfrence">
    <w:name w:val="ObjectifRéférence"/>
    <w:basedOn w:val="Normal"/>
    <w:rsid w:val="00FD248D"/>
    <w:rPr>
      <w:b/>
      <w:smallCaps/>
    </w:rPr>
  </w:style>
  <w:style w:type="paragraph" w:customStyle="1" w:styleId="lmentObjectifRfrence">
    <w:name w:val="ÉlémentObjectifRéférence"/>
    <w:basedOn w:val="Normal"/>
    <w:rsid w:val="00FD248D"/>
    <w:pPr>
      <w:numPr>
        <w:numId w:val="1"/>
      </w:numPr>
      <w:jc w:val="left"/>
    </w:pPr>
  </w:style>
  <w:style w:type="paragraph" w:customStyle="1" w:styleId="Question">
    <w:name w:val="Question"/>
    <w:basedOn w:val="Normal"/>
    <w:rsid w:val="00905B3E"/>
    <w:pPr>
      <w:numPr>
        <w:numId w:val="2"/>
      </w:numPr>
      <w:tabs>
        <w:tab w:val="left" w:pos="357"/>
        <w:tab w:val="right" w:leader="underscore" w:pos="8640"/>
      </w:tabs>
      <w:spacing w:before="120"/>
    </w:pPr>
  </w:style>
  <w:style w:type="table" w:styleId="Grilledutableau">
    <w:name w:val="Table Grid"/>
    <w:basedOn w:val="TableauNormal"/>
    <w:rsid w:val="00AE5B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Question">
    <w:name w:val="SectionQuestion"/>
    <w:basedOn w:val="Normal"/>
    <w:rsid w:val="002D16A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/>
      <w:jc w:val="left"/>
    </w:pPr>
    <w:rPr>
      <w:b/>
    </w:rPr>
  </w:style>
  <w:style w:type="paragraph" w:customStyle="1" w:styleId="Code">
    <w:name w:val="Code"/>
    <w:basedOn w:val="Normal"/>
    <w:rsid w:val="0046791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autoSpaceDE w:val="0"/>
      <w:autoSpaceDN w:val="0"/>
      <w:adjustRightInd w:val="0"/>
      <w:ind w:left="1134"/>
      <w:jc w:val="left"/>
    </w:pPr>
    <w:rPr>
      <w:rFonts w:ascii="Courier New" w:hAnsi="Courier New" w:cs="Courier New"/>
      <w:color w:val="0000FF"/>
      <w:sz w:val="14"/>
      <w:szCs w:val="14"/>
      <w:lang w:val="en-CA"/>
    </w:rPr>
  </w:style>
  <w:style w:type="paragraph" w:styleId="En-tte">
    <w:name w:val="header"/>
    <w:basedOn w:val="Normal"/>
    <w:rsid w:val="009E465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E4656"/>
    <w:pPr>
      <w:tabs>
        <w:tab w:val="center" w:pos="4320"/>
        <w:tab w:val="right" w:pos="8640"/>
      </w:tabs>
    </w:pPr>
  </w:style>
  <w:style w:type="character" w:styleId="Lienhypertexte">
    <w:name w:val="Hyperlink"/>
    <w:rsid w:val="00E60615"/>
    <w:rPr>
      <w:color w:val="0000FF"/>
      <w:u w:val="single"/>
    </w:rPr>
  </w:style>
  <w:style w:type="character" w:styleId="Lienhypertextesuivivisit">
    <w:name w:val="FollowedHyperlink"/>
    <w:rsid w:val="00E60615"/>
    <w:rPr>
      <w:color w:val="800080"/>
      <w:u w:val="single"/>
    </w:rPr>
  </w:style>
  <w:style w:type="character" w:styleId="Appelnotedebasdep">
    <w:name w:val="footnote reference"/>
    <w:semiHidden/>
    <w:rsid w:val="00FC7EB3"/>
    <w:rPr>
      <w:vertAlign w:val="superscript"/>
    </w:rPr>
  </w:style>
  <w:style w:type="paragraph" w:customStyle="1" w:styleId="StyleObjectifRfrence12ptAvant12pt">
    <w:name w:val="Style ObjectifRéférence + 12 pt Avant : 12 pt"/>
    <w:basedOn w:val="ObjectifRfrence"/>
    <w:rsid w:val="00FC7EB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0"/>
    </w:pPr>
    <w:rPr>
      <w:bCs/>
      <w:spacing w:val="20"/>
      <w:sz w:val="24"/>
      <w:szCs w:val="20"/>
    </w:rPr>
  </w:style>
  <w:style w:type="paragraph" w:styleId="Notedebasdepage">
    <w:name w:val="footnote text"/>
    <w:basedOn w:val="Normal"/>
    <w:link w:val="NotedebasdepageCar"/>
    <w:rsid w:val="007E60E8"/>
    <w:rPr>
      <w:sz w:val="20"/>
      <w:szCs w:val="20"/>
    </w:rPr>
  </w:style>
  <w:style w:type="character" w:customStyle="1" w:styleId="NotedebasdepageCar">
    <w:name w:val="Note de bas de page Car"/>
    <w:link w:val="Notedebasdepage"/>
    <w:rsid w:val="007E60E8"/>
    <w:rPr>
      <w:rFonts w:ascii="Palatino Linotype" w:hAnsi="Palatino Linotype"/>
    </w:rPr>
  </w:style>
  <w:style w:type="paragraph" w:styleId="Textedebulles">
    <w:name w:val="Balloon Text"/>
    <w:basedOn w:val="Normal"/>
    <w:link w:val="TextedebullesCar"/>
    <w:rsid w:val="0094170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4170E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9E1084"/>
    <w:rPr>
      <w:sz w:val="16"/>
      <w:szCs w:val="16"/>
    </w:rPr>
  </w:style>
  <w:style w:type="paragraph" w:styleId="Commentaire">
    <w:name w:val="annotation text"/>
    <w:basedOn w:val="Normal"/>
    <w:link w:val="CommentaireCar"/>
    <w:rsid w:val="009E1084"/>
    <w:rPr>
      <w:sz w:val="20"/>
      <w:szCs w:val="20"/>
    </w:rPr>
  </w:style>
  <w:style w:type="character" w:customStyle="1" w:styleId="CommentaireCar">
    <w:name w:val="Commentaire Car"/>
    <w:link w:val="Commentaire"/>
    <w:rsid w:val="009E1084"/>
    <w:rPr>
      <w:rFonts w:ascii="Palatino Linotype" w:hAnsi="Palatino Linotype"/>
    </w:rPr>
  </w:style>
  <w:style w:type="paragraph" w:styleId="Objetducommentaire">
    <w:name w:val="annotation subject"/>
    <w:basedOn w:val="Commentaire"/>
    <w:next w:val="Commentaire"/>
    <w:link w:val="ObjetducommentaireCar"/>
    <w:rsid w:val="009E1084"/>
    <w:rPr>
      <w:b/>
      <w:bCs/>
    </w:rPr>
  </w:style>
  <w:style w:type="character" w:customStyle="1" w:styleId="ObjetducommentaireCar">
    <w:name w:val="Objet du commentaire Car"/>
    <w:link w:val="Objetducommentaire"/>
    <w:rsid w:val="009E1084"/>
    <w:rPr>
      <w:rFonts w:ascii="Palatino Linotype" w:hAnsi="Palatino Linotype"/>
      <w:b/>
      <w:bCs/>
    </w:rPr>
  </w:style>
  <w:style w:type="character" w:customStyle="1" w:styleId="PieddepageCar">
    <w:name w:val="Pied de page Car"/>
    <w:link w:val="Pieddepage"/>
    <w:uiPriority w:val="99"/>
    <w:rsid w:val="00AC7598"/>
    <w:rPr>
      <w:rFonts w:ascii="Palatino Linotype" w:hAnsi="Palatino Linotype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8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poulin\Application%20Data\Microsoft\Mod&#232;les\Exercices52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2927-1C11-4D9A-950F-6ECED08F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Exercices520.dot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420-520-SF</vt:lpstr>
    </vt:vector>
  </TitlesOfParts>
  <Company>csf</Company>
  <LinksUpToDate>false</LinksUpToDate>
  <CharactersWithSpaces>25</CharactersWithSpaces>
  <SharedDoc>false</SharedDoc>
  <HLinks>
    <vt:vector size="6" baseType="variant">
      <vt:variant>
        <vt:i4>262239</vt:i4>
      </vt:variant>
      <vt:variant>
        <vt:i4>0</vt:i4>
      </vt:variant>
      <vt:variant>
        <vt:i4>0</vt:i4>
      </vt:variant>
      <vt:variant>
        <vt:i4>5</vt:i4>
      </vt:variant>
      <vt:variant>
        <vt:lpwstr>http://bit.ly/1C7KnrP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420-520-SF</dc:title>
  <dc:creator>ppoulin</dc:creator>
  <cp:lastModifiedBy>Pierre Poulin</cp:lastModifiedBy>
  <cp:revision>2</cp:revision>
  <cp:lastPrinted>2017-05-01T19:09:00Z</cp:lastPrinted>
  <dcterms:created xsi:type="dcterms:W3CDTF">2017-05-01T19:10:00Z</dcterms:created>
  <dcterms:modified xsi:type="dcterms:W3CDTF">2017-05-01T19:10:00Z</dcterms:modified>
</cp:coreProperties>
</file>